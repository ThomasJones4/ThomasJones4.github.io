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28241" w14:textId="77777777" w:rsidR="00165BAF" w:rsidRPr="004D4467" w:rsidRDefault="00012CC3" w:rsidP="00165BAF">
      <w:pPr>
        <w:pStyle w:val="ContactInfo"/>
        <w:rPr>
          <w:b/>
          <w:sz w:val="52"/>
        </w:rPr>
      </w:pPr>
      <w:r w:rsidRPr="004D4467">
        <w:rPr>
          <w:b/>
          <w:sz w:val="52"/>
        </w:rPr>
        <w:t>Thomas Jones</w:t>
      </w:r>
    </w:p>
    <w:p w14:paraId="2A4BFC9D" w14:textId="77777777" w:rsidR="00165BAF" w:rsidRPr="005959C5" w:rsidRDefault="00012CC3" w:rsidP="00165BAF">
      <w:pPr>
        <w:pStyle w:val="ContactInfo"/>
        <w:rPr>
          <w:sz w:val="18"/>
        </w:rPr>
      </w:pPr>
      <w:r w:rsidRPr="005959C5">
        <w:rPr>
          <w:sz w:val="18"/>
        </w:rPr>
        <w:t xml:space="preserve">153 </w:t>
      </w:r>
      <w:proofErr w:type="spellStart"/>
      <w:r w:rsidRPr="005959C5">
        <w:rPr>
          <w:sz w:val="18"/>
        </w:rPr>
        <w:t>Roughwood</w:t>
      </w:r>
      <w:proofErr w:type="spellEnd"/>
      <w:r w:rsidRPr="005959C5">
        <w:rPr>
          <w:sz w:val="18"/>
        </w:rPr>
        <w:t xml:space="preserve"> Drive, Liverpool, L33 9UQ</w:t>
      </w:r>
    </w:p>
    <w:p w14:paraId="4026D665" w14:textId="77777777" w:rsidR="00165BAF" w:rsidRPr="005959C5" w:rsidRDefault="00012CC3" w:rsidP="00165BAF">
      <w:pPr>
        <w:pStyle w:val="ContactInfo"/>
        <w:rPr>
          <w:sz w:val="18"/>
        </w:rPr>
      </w:pPr>
      <w:r w:rsidRPr="005959C5">
        <w:rPr>
          <w:sz w:val="18"/>
        </w:rPr>
        <w:t>07486530557</w:t>
      </w:r>
    </w:p>
    <w:p w14:paraId="2CFBC5D9" w14:textId="77777777" w:rsidR="005959C5" w:rsidRPr="00D72CF7" w:rsidRDefault="0066127F" w:rsidP="00165BAF">
      <w:pPr>
        <w:pStyle w:val="ContactInfo"/>
        <w:rPr>
          <w:rStyle w:val="Hyperlink"/>
          <w:color w:val="auto"/>
          <w:sz w:val="18"/>
          <w:szCs w:val="18"/>
          <w:u w:val="none"/>
        </w:rPr>
      </w:pPr>
      <w:hyperlink r:id="rId9" w:history="1">
        <w:r w:rsidR="005959C5" w:rsidRPr="00D72CF7">
          <w:rPr>
            <w:rStyle w:val="Hyperlink"/>
            <w:sz w:val="18"/>
            <w:szCs w:val="18"/>
          </w:rPr>
          <w:t>thomasj2015@outlook.com</w:t>
        </w:r>
      </w:hyperlink>
    </w:p>
    <w:p w14:paraId="51E1D18D" w14:textId="77777777" w:rsidR="00403508" w:rsidRPr="00D72CF7" w:rsidRDefault="0066127F" w:rsidP="00165BAF">
      <w:pPr>
        <w:pStyle w:val="ContactInfo"/>
        <w:rPr>
          <w:rStyle w:val="Hyperlink"/>
          <w:sz w:val="18"/>
          <w:szCs w:val="18"/>
        </w:rPr>
      </w:pPr>
      <w:hyperlink r:id="rId10" w:history="1">
        <w:r w:rsidR="00403508" w:rsidRPr="00D72CF7">
          <w:rPr>
            <w:rStyle w:val="Hyperlink"/>
            <w:sz w:val="18"/>
            <w:szCs w:val="18"/>
          </w:rPr>
          <w:t>linkedin.com/in/</w:t>
        </w:r>
        <w:proofErr w:type="spellStart"/>
        <w:r w:rsidR="00403508" w:rsidRPr="00D72CF7">
          <w:rPr>
            <w:rStyle w:val="Hyperlink"/>
            <w:sz w:val="18"/>
            <w:szCs w:val="18"/>
          </w:rPr>
          <w:t>thomasjpjones</w:t>
        </w:r>
        <w:proofErr w:type="spellEnd"/>
      </w:hyperlink>
    </w:p>
    <w:p w14:paraId="5F30DF25" w14:textId="77777777" w:rsidR="002359A8" w:rsidRPr="00D72CF7" w:rsidRDefault="00D72CF7" w:rsidP="00165BAF">
      <w:pPr>
        <w:pStyle w:val="ContactInfo"/>
        <w:rPr>
          <w:rStyle w:val="Hyperlink"/>
          <w:sz w:val="18"/>
          <w:szCs w:val="18"/>
        </w:rPr>
      </w:pPr>
      <w:r>
        <w:rPr>
          <w:rStyle w:val="Hyperlink"/>
          <w:sz w:val="18"/>
          <w:szCs w:val="18"/>
        </w:rPr>
        <w:fldChar w:fldCharType="begin"/>
      </w:r>
      <w:r>
        <w:rPr>
          <w:rStyle w:val="Hyperlink"/>
          <w:sz w:val="18"/>
          <w:szCs w:val="18"/>
        </w:rPr>
        <w:instrText xml:space="preserve"> HYPERLINK "https://github.com/thomasjones4" </w:instrText>
      </w:r>
      <w:r>
        <w:rPr>
          <w:rStyle w:val="Hyperlink"/>
          <w:sz w:val="18"/>
          <w:szCs w:val="18"/>
        </w:rPr>
        <w:fldChar w:fldCharType="separate"/>
      </w:r>
      <w:r w:rsidR="002359A8" w:rsidRPr="00D72CF7">
        <w:rPr>
          <w:rStyle w:val="Hyperlink"/>
          <w:sz w:val="18"/>
          <w:szCs w:val="18"/>
        </w:rPr>
        <w:t>github.com/thomasjones4</w:t>
      </w:r>
    </w:p>
    <w:p w14:paraId="70ED6EDF" w14:textId="77777777" w:rsidR="00165BAF" w:rsidRPr="00EF22FA" w:rsidRDefault="00D72CF7" w:rsidP="00165BAF">
      <w:pPr>
        <w:pStyle w:val="Heading1"/>
        <w:rPr>
          <w:sz w:val="18"/>
        </w:rPr>
      </w:pPr>
      <w:r>
        <w:rPr>
          <w:rStyle w:val="Hyperlink"/>
          <w:rFonts w:asciiTheme="minorHAnsi" w:hAnsiTheme="minorHAnsi"/>
          <w:caps w:val="0"/>
          <w:sz w:val="18"/>
          <w:szCs w:val="18"/>
        </w:rPr>
        <w:fldChar w:fldCharType="end"/>
      </w:r>
      <w:sdt>
        <w:sdtPr>
          <w:alias w:val="Summary:"/>
          <w:tag w:val="Summary:"/>
          <w:id w:val="-1062706221"/>
          <w:placeholder>
            <w:docPart w:val="85566471E2164D398984ABBF621D1704"/>
          </w:placeholder>
          <w:temporary/>
          <w:showingPlcHdr/>
          <w15:appearance w15:val="hidden"/>
        </w:sdtPr>
        <w:sdtEndPr>
          <w:rPr>
            <w:sz w:val="18"/>
          </w:rPr>
        </w:sdtEndPr>
        <w:sdtContent>
          <w:r w:rsidR="00165BAF" w:rsidRPr="00EF22FA">
            <w:rPr>
              <w:sz w:val="18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10800"/>
      </w:tblGrid>
      <w:tr w:rsidR="00033380" w:rsidRPr="00EF22FA" w14:paraId="6424FBEE" w14:textId="77777777" w:rsidTr="005C0355">
        <w:tc>
          <w:tcPr>
            <w:tcW w:w="8640" w:type="dxa"/>
          </w:tcPr>
          <w:p w14:paraId="5FC35872" w14:textId="77777777" w:rsidR="00033380" w:rsidRPr="00EF22FA" w:rsidRDefault="009B7C23" w:rsidP="00513446">
            <w:pPr>
              <w:rPr>
                <w:sz w:val="18"/>
              </w:rPr>
            </w:pPr>
            <w:r>
              <w:rPr>
                <w:sz w:val="18"/>
              </w:rPr>
              <w:t>I am</w:t>
            </w:r>
            <w:r w:rsidR="00451070" w:rsidRPr="00EF22FA">
              <w:rPr>
                <w:sz w:val="18"/>
              </w:rPr>
              <w:t xml:space="preserve"> Computer Science student</w:t>
            </w:r>
            <w:r w:rsidR="00B93890">
              <w:rPr>
                <w:sz w:val="18"/>
              </w:rPr>
              <w:t xml:space="preserve"> </w:t>
            </w:r>
            <w:r w:rsidR="009871B2">
              <w:rPr>
                <w:sz w:val="18"/>
              </w:rPr>
              <w:t xml:space="preserve">at </w:t>
            </w:r>
            <w:r w:rsidR="00451070" w:rsidRPr="00EF22FA">
              <w:rPr>
                <w:sz w:val="18"/>
              </w:rPr>
              <w:t>Kingston University London</w:t>
            </w:r>
            <w:r w:rsidR="00F07800">
              <w:rPr>
                <w:sz w:val="18"/>
              </w:rPr>
              <w:t xml:space="preserve"> with a</w:t>
            </w:r>
            <w:r w:rsidR="00B93890">
              <w:rPr>
                <w:sz w:val="18"/>
              </w:rPr>
              <w:t>n</w:t>
            </w:r>
            <w:r w:rsidR="000D7386">
              <w:rPr>
                <w:sz w:val="18"/>
              </w:rPr>
              <w:t xml:space="preserve"> </w:t>
            </w:r>
            <w:r w:rsidR="00B93890">
              <w:rPr>
                <w:sz w:val="18"/>
              </w:rPr>
              <w:t>excellent</w:t>
            </w:r>
            <w:r w:rsidR="000D7386">
              <w:rPr>
                <w:sz w:val="18"/>
              </w:rPr>
              <w:t xml:space="preserve"> understanding of software development</w:t>
            </w:r>
            <w:r w:rsidR="00513446">
              <w:rPr>
                <w:sz w:val="18"/>
              </w:rPr>
              <w:t xml:space="preserve"> and key theoretical concepts with</w:t>
            </w:r>
            <w:r w:rsidR="00800A1C">
              <w:rPr>
                <w:sz w:val="18"/>
              </w:rPr>
              <w:t xml:space="preserve"> knowledge of a wide </w:t>
            </w:r>
            <w:r w:rsidR="00800A1C" w:rsidRPr="009871B2">
              <w:rPr>
                <w:i/>
                <w:sz w:val="18"/>
              </w:rPr>
              <w:t>array</w:t>
            </w:r>
            <w:r w:rsidR="00513446">
              <w:rPr>
                <w:sz w:val="18"/>
              </w:rPr>
              <w:t xml:space="preserve"> of programing languages.</w:t>
            </w:r>
          </w:p>
        </w:tc>
      </w:tr>
    </w:tbl>
    <w:p w14:paraId="79E1D697" w14:textId="77777777" w:rsidR="00033380" w:rsidRPr="00EF22FA" w:rsidRDefault="00E53138" w:rsidP="00033380">
      <w:pPr>
        <w:pStyle w:val="Heading1"/>
        <w:rPr>
          <w:sz w:val="18"/>
        </w:rPr>
      </w:pPr>
      <w:r w:rsidRPr="00EF22FA">
        <w:rPr>
          <w:sz w:val="18"/>
        </w:rPr>
        <w:t>Technical Skills</w:t>
      </w:r>
    </w:p>
    <w:p w14:paraId="67F245BB" w14:textId="77777777" w:rsidR="00033380" w:rsidRPr="00EF22FA" w:rsidRDefault="0066127F" w:rsidP="00033380">
      <w:pPr>
        <w:pStyle w:val="Heading2"/>
        <w:rPr>
          <w:sz w:val="18"/>
        </w:rPr>
      </w:pPr>
      <w:sdt>
        <w:sdtPr>
          <w:rPr>
            <w:sz w:val="18"/>
          </w:rPr>
          <w:alias w:val="Languages:"/>
          <w:tag w:val="Languages:"/>
          <w:id w:val="1517655715"/>
          <w:placeholder>
            <w:docPart w:val="CB004A543E7E4E91A95F2C38E166DDEE"/>
          </w:placeholder>
          <w:temporary/>
          <w:showingPlcHdr/>
          <w15:appearance w15:val="hidden"/>
        </w:sdtPr>
        <w:sdtEndPr/>
        <w:sdtContent>
          <w:r w:rsidR="00033380" w:rsidRPr="00EF22FA">
            <w:rPr>
              <w:sz w:val="18"/>
            </w:rPr>
            <w:t>Languages</w:t>
          </w:r>
        </w:sdtContent>
      </w:sdt>
    </w:p>
    <w:p w14:paraId="5469FFE8" w14:textId="77777777" w:rsidR="00033380" w:rsidRPr="009871B2" w:rsidRDefault="00F63C32" w:rsidP="009871B2">
      <w:pPr>
        <w:pStyle w:val="ListParagraph"/>
        <w:spacing w:line="240" w:lineRule="auto"/>
        <w:rPr>
          <w:sz w:val="18"/>
        </w:rPr>
      </w:pPr>
      <w:r w:rsidRPr="00EF22FA">
        <w:rPr>
          <w:sz w:val="18"/>
        </w:rPr>
        <w:t xml:space="preserve">Proficient in: HTML, CSS, JS, Python, </w:t>
      </w:r>
      <w:r w:rsidR="004D4467">
        <w:rPr>
          <w:sz w:val="18"/>
        </w:rPr>
        <w:t xml:space="preserve">PHP, </w:t>
      </w:r>
      <w:r w:rsidRPr="00EF22FA">
        <w:rPr>
          <w:sz w:val="18"/>
        </w:rPr>
        <w:t>VB.NET</w:t>
      </w:r>
      <w:r w:rsidR="009871B2">
        <w:rPr>
          <w:sz w:val="18"/>
        </w:rPr>
        <w:t>, Java</w:t>
      </w:r>
    </w:p>
    <w:p w14:paraId="018B537B" w14:textId="77777777" w:rsidR="00033380" w:rsidRPr="00EF22FA" w:rsidRDefault="0066127F" w:rsidP="00033380">
      <w:pPr>
        <w:pStyle w:val="Heading2"/>
        <w:rPr>
          <w:sz w:val="18"/>
        </w:rPr>
      </w:pPr>
      <w:sdt>
        <w:sdtPr>
          <w:rPr>
            <w:sz w:val="18"/>
          </w:rPr>
          <w:alias w:val="Software:"/>
          <w:tag w:val="Software:"/>
          <w:id w:val="-169031688"/>
          <w:placeholder>
            <w:docPart w:val="756F1940B16640E3812D6437CEC83856"/>
          </w:placeholder>
          <w:temporary/>
          <w:showingPlcHdr/>
          <w15:appearance w15:val="hidden"/>
        </w:sdtPr>
        <w:sdtEndPr/>
        <w:sdtContent>
          <w:r w:rsidR="00033380" w:rsidRPr="00EF22FA">
            <w:rPr>
              <w:sz w:val="18"/>
            </w:rPr>
            <w:t>Software</w:t>
          </w:r>
        </w:sdtContent>
      </w:sdt>
    </w:p>
    <w:p w14:paraId="590E543F" w14:textId="77777777" w:rsidR="00F63C32" w:rsidRDefault="00F63C32" w:rsidP="00A94CAB">
      <w:pPr>
        <w:pStyle w:val="ListParagraph"/>
        <w:spacing w:line="240" w:lineRule="auto"/>
        <w:rPr>
          <w:sz w:val="18"/>
        </w:rPr>
      </w:pPr>
      <w:r w:rsidRPr="00EF22FA">
        <w:rPr>
          <w:sz w:val="18"/>
        </w:rPr>
        <w:t>Database: MySQL, MS Access</w:t>
      </w:r>
      <w:r w:rsidR="00A94CAB">
        <w:rPr>
          <w:sz w:val="18"/>
        </w:rPr>
        <w:t>, Oracle</w:t>
      </w:r>
      <w:r w:rsidR="009871B2">
        <w:rPr>
          <w:sz w:val="18"/>
        </w:rPr>
        <w:t xml:space="preserve">, </w:t>
      </w:r>
      <w:r w:rsidR="009871B2" w:rsidRPr="009871B2">
        <w:rPr>
          <w:sz w:val="18"/>
        </w:rPr>
        <w:t>PostgreSQL</w:t>
      </w:r>
    </w:p>
    <w:p w14:paraId="15C2E86E" w14:textId="77777777" w:rsidR="00A94C5D" w:rsidRPr="00EF22FA" w:rsidRDefault="009871B2" w:rsidP="009871B2">
      <w:pPr>
        <w:pStyle w:val="ListParagraph"/>
        <w:spacing w:line="240" w:lineRule="auto"/>
        <w:rPr>
          <w:sz w:val="18"/>
        </w:rPr>
      </w:pPr>
      <w:r>
        <w:rPr>
          <w:sz w:val="18"/>
        </w:rPr>
        <w:t>Confident using the Laravel Framework</w:t>
      </w:r>
    </w:p>
    <w:p w14:paraId="715B8658" w14:textId="77777777" w:rsidR="009871B2" w:rsidRDefault="009871B2" w:rsidP="00513446">
      <w:pPr>
        <w:pStyle w:val="ListParagraph"/>
        <w:spacing w:line="240" w:lineRule="auto"/>
        <w:rPr>
          <w:sz w:val="18"/>
        </w:rPr>
      </w:pPr>
      <w:r>
        <w:rPr>
          <w:sz w:val="18"/>
        </w:rPr>
        <w:t>Knowledge</w:t>
      </w:r>
      <w:r w:rsidR="005959C5" w:rsidRPr="00EF22FA">
        <w:rPr>
          <w:sz w:val="18"/>
        </w:rPr>
        <w:t xml:space="preserve"> </w:t>
      </w:r>
      <w:r>
        <w:rPr>
          <w:sz w:val="18"/>
        </w:rPr>
        <w:t>of</w:t>
      </w:r>
      <w:r w:rsidR="005959C5" w:rsidRPr="00EF22FA">
        <w:rPr>
          <w:sz w:val="18"/>
        </w:rPr>
        <w:t xml:space="preserve"> deploying applications using</w:t>
      </w:r>
      <w:r w:rsidR="00F63C32" w:rsidRPr="00EF22FA">
        <w:rPr>
          <w:sz w:val="18"/>
        </w:rPr>
        <w:t xml:space="preserve"> Google Cloud Platform</w:t>
      </w:r>
      <w:r w:rsidR="002359A8">
        <w:rPr>
          <w:sz w:val="18"/>
        </w:rPr>
        <w:t xml:space="preserve">, </w:t>
      </w:r>
      <w:r>
        <w:rPr>
          <w:sz w:val="18"/>
        </w:rPr>
        <w:t>AWS</w:t>
      </w:r>
      <w:r w:rsidR="002359A8">
        <w:rPr>
          <w:sz w:val="18"/>
        </w:rPr>
        <w:t xml:space="preserve"> and Heroku</w:t>
      </w:r>
    </w:p>
    <w:p w14:paraId="5F3DDB9F" w14:textId="77777777" w:rsidR="00513446" w:rsidRDefault="00513446" w:rsidP="00513446">
      <w:pPr>
        <w:pStyle w:val="ListParagraph"/>
        <w:spacing w:line="240" w:lineRule="auto"/>
        <w:rPr>
          <w:sz w:val="18"/>
        </w:rPr>
      </w:pPr>
      <w:r>
        <w:rPr>
          <w:sz w:val="18"/>
        </w:rPr>
        <w:t>Confident using git and services like GitHub and GitLab</w:t>
      </w:r>
    </w:p>
    <w:p w14:paraId="631F5420" w14:textId="77777777" w:rsidR="00513446" w:rsidRDefault="00513446" w:rsidP="00513446">
      <w:pPr>
        <w:spacing w:line="240" w:lineRule="auto"/>
        <w:ind w:left="432"/>
        <w:rPr>
          <w:b/>
          <w:sz w:val="18"/>
        </w:rPr>
      </w:pPr>
      <w:r w:rsidRPr="00513446">
        <w:rPr>
          <w:b/>
          <w:sz w:val="18"/>
        </w:rPr>
        <w:t>Agile</w:t>
      </w:r>
    </w:p>
    <w:p w14:paraId="43EB4902" w14:textId="77777777" w:rsidR="00513446" w:rsidRPr="00FF4D58" w:rsidRDefault="00513446" w:rsidP="00FF4D58">
      <w:pPr>
        <w:pStyle w:val="ListParagraph"/>
        <w:spacing w:line="240" w:lineRule="auto"/>
        <w:rPr>
          <w:sz w:val="18"/>
        </w:rPr>
      </w:pPr>
      <w:r>
        <w:rPr>
          <w:sz w:val="18"/>
        </w:rPr>
        <w:t>Experience of working in an agile environment</w:t>
      </w:r>
      <w:r w:rsidR="00FF4D58">
        <w:rPr>
          <w:sz w:val="18"/>
        </w:rPr>
        <w:t>, using software like Jira and Trello</w:t>
      </w:r>
    </w:p>
    <w:p w14:paraId="345CB575" w14:textId="77777777" w:rsidR="00B93890" w:rsidRPr="00EF22FA" w:rsidRDefault="00B93890" w:rsidP="00B93890">
      <w:pPr>
        <w:rPr>
          <w:sz w:val="18"/>
        </w:rPr>
      </w:pPr>
    </w:p>
    <w:p w14:paraId="63AA1A46" w14:textId="77777777" w:rsidR="00B93890" w:rsidRPr="00EF22FA" w:rsidRDefault="00B93890" w:rsidP="00B93890">
      <w:pPr>
        <w:pStyle w:val="Heading1"/>
        <w:rPr>
          <w:sz w:val="18"/>
        </w:rPr>
      </w:pPr>
      <w:r>
        <w:rPr>
          <w:sz w:val="18"/>
        </w:rPr>
        <w:t>Positions</w:t>
      </w:r>
    </w:p>
    <w:tbl>
      <w:tblPr>
        <w:tblStyle w:val="PlainTable3"/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796"/>
        <w:gridCol w:w="3004"/>
      </w:tblGrid>
      <w:tr w:rsidR="00FF4D58" w:rsidRPr="00FF4D58" w14:paraId="74112926" w14:textId="77777777" w:rsidTr="00FF4D58">
        <w:trPr>
          <w:trHeight w:val="216"/>
        </w:trPr>
        <w:tc>
          <w:tcPr>
            <w:tcW w:w="6237" w:type="dxa"/>
          </w:tcPr>
          <w:p w14:paraId="0FBEE84B" w14:textId="77777777" w:rsidR="00FF4D58" w:rsidRPr="00FF4D58" w:rsidRDefault="00FF4D58" w:rsidP="00FF4D58">
            <w:pPr>
              <w:pStyle w:val="Heading2"/>
              <w:outlineLvl w:val="1"/>
              <w:rPr>
                <w:bCs/>
                <w:sz w:val="18"/>
                <w:lang w:val="en-GB"/>
              </w:rPr>
            </w:pPr>
            <w:r w:rsidRPr="00FF4D58">
              <w:rPr>
                <w:bCs/>
                <w:sz w:val="18"/>
                <w:lang w:val="en-GB"/>
              </w:rPr>
              <w:t>Software Development Consultant / Developer</w:t>
            </w:r>
          </w:p>
          <w:p w14:paraId="29E23833" w14:textId="77777777" w:rsidR="00FF4D58" w:rsidRPr="00FF4D58" w:rsidRDefault="00FF4D58" w:rsidP="009C0958">
            <w:pPr>
              <w:pStyle w:val="Location"/>
              <w:rPr>
                <w:sz w:val="18"/>
                <w:szCs w:val="18"/>
              </w:rPr>
            </w:pPr>
            <w:r w:rsidRPr="00FF4D58">
              <w:rPr>
                <w:sz w:val="18"/>
                <w:szCs w:val="18"/>
              </w:rPr>
              <w:t>Kingston University</w:t>
            </w:r>
            <w:r>
              <w:rPr>
                <w:sz w:val="18"/>
                <w:szCs w:val="18"/>
              </w:rPr>
              <w:t xml:space="preserve"> / KEY Sports Academy (KSP)</w:t>
            </w:r>
          </w:p>
          <w:p w14:paraId="6692C3C8" w14:textId="77777777" w:rsidR="00FF4D58" w:rsidRDefault="00FF4D58" w:rsidP="009C0958">
            <w:pPr>
              <w:pStyle w:val="List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After being accepted onto Kingston’s broadening horizons project, myself and 3 team members where tasked with initially consulting with KSP to find a solution for better player administration as their company grew. After analysis we proposed a Laravel web app to the client, who was amazed at our research and evaluation of the problem.</w:t>
            </w:r>
          </w:p>
          <w:p w14:paraId="276DC5E5" w14:textId="77777777" w:rsidR="00FF4D58" w:rsidRPr="00FF4D58" w:rsidRDefault="00FF4D58" w:rsidP="0094418C">
            <w:pPr>
              <w:pStyle w:val="List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We were offered the opportunity to develop the web app for the client</w:t>
            </w:r>
            <w:r w:rsidR="0094418C">
              <w:rPr>
                <w:sz w:val="18"/>
              </w:rPr>
              <w:t xml:space="preserve">. As the technical lead of the </w:t>
            </w:r>
            <w:proofErr w:type="gramStart"/>
            <w:r w:rsidR="0094418C">
              <w:rPr>
                <w:sz w:val="18"/>
              </w:rPr>
              <w:t>group</w:t>
            </w:r>
            <w:proofErr w:type="gramEnd"/>
            <w:r w:rsidR="0094418C">
              <w:rPr>
                <w:sz w:val="18"/>
              </w:rPr>
              <w:t xml:space="preserve"> we approached the development using agile techniques, which allowed us to finish the minimum viable product earlier than expected. The final product is currently in use and is hosted using AWS.</w:t>
            </w:r>
          </w:p>
        </w:tc>
        <w:tc>
          <w:tcPr>
            <w:tcW w:w="2403" w:type="dxa"/>
          </w:tcPr>
          <w:p w14:paraId="394DADCB" w14:textId="77777777" w:rsidR="00FF4D58" w:rsidRPr="00FF4D58" w:rsidRDefault="00FF4D58" w:rsidP="00FF4D58">
            <w:pPr>
              <w:pStyle w:val="Dates"/>
              <w:rPr>
                <w:sz w:val="18"/>
              </w:rPr>
            </w:pPr>
            <w:r>
              <w:rPr>
                <w:sz w:val="18"/>
              </w:rPr>
              <w:t>Nov</w:t>
            </w:r>
            <w:r w:rsidRPr="00FF4D58">
              <w:rPr>
                <w:sz w:val="18"/>
              </w:rPr>
              <w:t xml:space="preserve"> 2019 – </w:t>
            </w:r>
            <w:r>
              <w:rPr>
                <w:sz w:val="18"/>
              </w:rPr>
              <w:t>Apr 2020</w:t>
            </w:r>
          </w:p>
        </w:tc>
      </w:tr>
      <w:tr w:rsidR="00B93890" w:rsidRPr="00FF4D58" w14:paraId="2755920B" w14:textId="77777777" w:rsidTr="00FF4D58">
        <w:trPr>
          <w:trHeight w:val="216"/>
        </w:trPr>
        <w:tc>
          <w:tcPr>
            <w:tcW w:w="6237" w:type="dxa"/>
          </w:tcPr>
          <w:p w14:paraId="51647FEE" w14:textId="77777777" w:rsidR="00B93890" w:rsidRPr="00FF4D58" w:rsidRDefault="00B93890" w:rsidP="00B93227">
            <w:pPr>
              <w:pStyle w:val="Heading2"/>
              <w:outlineLvl w:val="1"/>
              <w:rPr>
                <w:sz w:val="18"/>
              </w:rPr>
            </w:pPr>
            <w:r w:rsidRPr="00FF4D58">
              <w:rPr>
                <w:sz w:val="18"/>
              </w:rPr>
              <w:t>Academic Mentor</w:t>
            </w:r>
          </w:p>
          <w:p w14:paraId="178CA14F" w14:textId="77777777" w:rsidR="00B93890" w:rsidRPr="00FF4D58" w:rsidRDefault="00B93890" w:rsidP="00B93227">
            <w:pPr>
              <w:pStyle w:val="Location"/>
              <w:rPr>
                <w:sz w:val="18"/>
                <w:szCs w:val="18"/>
              </w:rPr>
            </w:pPr>
            <w:r w:rsidRPr="00FF4D58">
              <w:rPr>
                <w:sz w:val="18"/>
                <w:szCs w:val="18"/>
              </w:rPr>
              <w:t>Kingston University</w:t>
            </w:r>
          </w:p>
          <w:p w14:paraId="091510FF" w14:textId="77777777" w:rsidR="00B93890" w:rsidRPr="00FF4D58" w:rsidRDefault="00B93890" w:rsidP="00B93227">
            <w:pPr>
              <w:pStyle w:val="ListParagraph"/>
              <w:spacing w:line="240" w:lineRule="auto"/>
              <w:rPr>
                <w:sz w:val="18"/>
              </w:rPr>
            </w:pPr>
            <w:r w:rsidRPr="00FF4D58">
              <w:rPr>
                <w:sz w:val="18"/>
              </w:rPr>
              <w:t>During my second year of University, alongside my studies, I was asked to become a</w:t>
            </w:r>
            <w:r w:rsidR="0094418C">
              <w:rPr>
                <w:sz w:val="18"/>
              </w:rPr>
              <w:t>n Academic Mentor. This involved me</w:t>
            </w:r>
            <w:r w:rsidRPr="00FF4D58">
              <w:rPr>
                <w:sz w:val="18"/>
              </w:rPr>
              <w:t xml:space="preserve"> assisting first year s</w:t>
            </w:r>
            <w:r w:rsidR="005D2371" w:rsidRPr="00FF4D58">
              <w:rPr>
                <w:sz w:val="18"/>
              </w:rPr>
              <w:t xml:space="preserve">tudents during their workshops and </w:t>
            </w:r>
            <w:r w:rsidRPr="00FF4D58">
              <w:rPr>
                <w:sz w:val="18"/>
              </w:rPr>
              <w:t xml:space="preserve">regularly </w:t>
            </w:r>
            <w:r w:rsidR="002359A8">
              <w:rPr>
                <w:sz w:val="18"/>
              </w:rPr>
              <w:t>saw</w:t>
            </w:r>
            <w:r w:rsidR="005D2371" w:rsidRPr="00FF4D58">
              <w:rPr>
                <w:sz w:val="18"/>
              </w:rPr>
              <w:t xml:space="preserve"> me explaining concepts in a </w:t>
            </w:r>
            <w:proofErr w:type="gramStart"/>
            <w:r w:rsidR="005D2371" w:rsidRPr="00FF4D58">
              <w:rPr>
                <w:sz w:val="18"/>
              </w:rPr>
              <w:t>different</w:t>
            </w:r>
            <w:r w:rsidRPr="00FF4D58">
              <w:rPr>
                <w:sz w:val="18"/>
              </w:rPr>
              <w:t xml:space="preserve"> way</w:t>
            </w:r>
            <w:r w:rsidR="005D2371" w:rsidRPr="00FF4D58">
              <w:rPr>
                <w:sz w:val="18"/>
              </w:rPr>
              <w:t>s</w:t>
            </w:r>
            <w:proofErr w:type="gramEnd"/>
            <w:r w:rsidRPr="00FF4D58">
              <w:rPr>
                <w:sz w:val="18"/>
              </w:rPr>
              <w:t xml:space="preserve"> or asking though provoking questions to deepen their understanding of harder concepts.</w:t>
            </w:r>
          </w:p>
          <w:p w14:paraId="0839AA15" w14:textId="77777777" w:rsidR="002359A8" w:rsidRPr="002359A8" w:rsidRDefault="00B93890" w:rsidP="002359A8">
            <w:pPr>
              <w:pStyle w:val="ListParagraph"/>
              <w:spacing w:line="240" w:lineRule="auto"/>
              <w:rPr>
                <w:sz w:val="18"/>
              </w:rPr>
            </w:pPr>
            <w:r w:rsidRPr="00FF4D58">
              <w:rPr>
                <w:sz w:val="18"/>
              </w:rPr>
              <w:t>Being an approachable person is also key</w:t>
            </w:r>
            <w:r w:rsidR="005D2371" w:rsidRPr="00FF4D58">
              <w:rPr>
                <w:sz w:val="18"/>
              </w:rPr>
              <w:t xml:space="preserve"> in this role</w:t>
            </w:r>
            <w:r w:rsidRPr="00FF4D58">
              <w:rPr>
                <w:sz w:val="18"/>
              </w:rPr>
              <w:t xml:space="preserve"> so</w:t>
            </w:r>
            <w:r w:rsidR="005D2371" w:rsidRPr="00FF4D58">
              <w:rPr>
                <w:sz w:val="18"/>
              </w:rPr>
              <w:t xml:space="preserve"> that</w:t>
            </w:r>
            <w:r w:rsidRPr="00FF4D58">
              <w:rPr>
                <w:sz w:val="18"/>
              </w:rPr>
              <w:t xml:space="preserve"> students have a familiar face to help with any problems that might arise during their first year</w:t>
            </w:r>
            <w:r w:rsidR="005D2371" w:rsidRPr="00FF4D58">
              <w:rPr>
                <w:sz w:val="18"/>
              </w:rPr>
              <w:t xml:space="preserve"> at University</w:t>
            </w:r>
            <w:r w:rsidRPr="00FF4D58">
              <w:rPr>
                <w:sz w:val="18"/>
              </w:rPr>
              <w:t>.</w:t>
            </w:r>
          </w:p>
        </w:tc>
        <w:tc>
          <w:tcPr>
            <w:tcW w:w="2403" w:type="dxa"/>
          </w:tcPr>
          <w:p w14:paraId="273E97E2" w14:textId="77777777" w:rsidR="00B93890" w:rsidRPr="00FF4D58" w:rsidRDefault="00B93890" w:rsidP="00FF4D58">
            <w:pPr>
              <w:pStyle w:val="Dates"/>
              <w:rPr>
                <w:sz w:val="18"/>
              </w:rPr>
            </w:pPr>
            <w:r w:rsidRPr="00FF4D58">
              <w:rPr>
                <w:sz w:val="18"/>
              </w:rPr>
              <w:t xml:space="preserve">Sep 2019 – </w:t>
            </w:r>
            <w:r w:rsidR="00FF4D58">
              <w:rPr>
                <w:sz w:val="18"/>
              </w:rPr>
              <w:t>May 2020</w:t>
            </w:r>
          </w:p>
        </w:tc>
      </w:tr>
    </w:tbl>
    <w:p w14:paraId="18D07AC7" w14:textId="77777777" w:rsidR="002359A8" w:rsidRDefault="002359A8" w:rsidP="00B93890">
      <w:pPr>
        <w:spacing w:line="240" w:lineRule="auto"/>
        <w:rPr>
          <w:sz w:val="18"/>
        </w:rPr>
      </w:pPr>
    </w:p>
    <w:p w14:paraId="1102E269" w14:textId="77777777" w:rsidR="002359A8" w:rsidRDefault="002359A8">
      <w:pPr>
        <w:spacing w:before="0" w:after="0" w:line="240" w:lineRule="auto"/>
        <w:rPr>
          <w:sz w:val="18"/>
        </w:rPr>
      </w:pPr>
      <w:r>
        <w:rPr>
          <w:sz w:val="18"/>
        </w:rPr>
        <w:br w:type="page"/>
      </w:r>
    </w:p>
    <w:p w14:paraId="36B49FE0" w14:textId="77777777" w:rsidR="00B93890" w:rsidRPr="00B93890" w:rsidRDefault="00B93890" w:rsidP="00B93890">
      <w:pPr>
        <w:spacing w:line="240" w:lineRule="auto"/>
        <w:rPr>
          <w:sz w:val="18"/>
        </w:rPr>
      </w:pPr>
    </w:p>
    <w:p w14:paraId="4A662406" w14:textId="77777777" w:rsidR="00E53138" w:rsidRPr="00EF22FA" w:rsidRDefault="00E53138">
      <w:pPr>
        <w:pStyle w:val="Heading1"/>
        <w:rPr>
          <w:sz w:val="18"/>
        </w:rPr>
      </w:pPr>
      <w:r w:rsidRPr="00EF22FA">
        <w:rPr>
          <w:sz w:val="1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151"/>
        <w:gridCol w:w="2649"/>
      </w:tblGrid>
      <w:tr w:rsidR="00E53138" w:rsidRPr="00EF22FA" w14:paraId="06C6D31F" w14:textId="77777777" w:rsidTr="005D1B4B">
        <w:trPr>
          <w:trHeight w:val="216"/>
        </w:trPr>
        <w:tc>
          <w:tcPr>
            <w:tcW w:w="6521" w:type="dxa"/>
          </w:tcPr>
          <w:p w14:paraId="4B80D73E" w14:textId="77777777" w:rsidR="00E53138" w:rsidRPr="00EF22FA" w:rsidRDefault="00E53138" w:rsidP="00445522">
            <w:pPr>
              <w:pStyle w:val="Heading2"/>
              <w:rPr>
                <w:sz w:val="18"/>
              </w:rPr>
            </w:pPr>
            <w:r w:rsidRPr="00EF22FA">
              <w:rPr>
                <w:sz w:val="18"/>
              </w:rPr>
              <w:t>Kingston University</w:t>
            </w:r>
          </w:p>
          <w:p w14:paraId="28CE2FEE" w14:textId="77777777" w:rsidR="00E53138" w:rsidRPr="00EF22FA" w:rsidRDefault="00E53138" w:rsidP="00445522">
            <w:pPr>
              <w:pStyle w:val="Location"/>
              <w:rPr>
                <w:sz w:val="18"/>
              </w:rPr>
            </w:pPr>
            <w:r w:rsidRPr="00EF22FA">
              <w:rPr>
                <w:sz w:val="18"/>
              </w:rPr>
              <w:t>London</w:t>
            </w:r>
          </w:p>
          <w:p w14:paraId="09117F1A" w14:textId="77777777" w:rsidR="00E53138" w:rsidRPr="00EF22FA" w:rsidRDefault="00E53138" w:rsidP="00A94CAB">
            <w:pPr>
              <w:pStyle w:val="ListParagraph"/>
              <w:spacing w:line="240" w:lineRule="auto"/>
              <w:rPr>
                <w:sz w:val="18"/>
              </w:rPr>
            </w:pPr>
            <w:proofErr w:type="gramStart"/>
            <w:r w:rsidRPr="00EF22FA">
              <w:rPr>
                <w:sz w:val="18"/>
              </w:rPr>
              <w:t>BSc(</w:t>
            </w:r>
            <w:proofErr w:type="gramEnd"/>
            <w:r w:rsidRPr="00EF22FA">
              <w:rPr>
                <w:sz w:val="18"/>
              </w:rPr>
              <w:t>Hons) Computer Science</w:t>
            </w:r>
          </w:p>
          <w:p w14:paraId="4AC23D27" w14:textId="77777777" w:rsidR="0066127F" w:rsidRDefault="004D4467" w:rsidP="0066127F">
            <w:pPr>
              <w:pStyle w:val="List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First Year Grades: Programming 1 (96</w:t>
            </w:r>
            <w:r w:rsidR="00E53138" w:rsidRPr="00EF22FA">
              <w:rPr>
                <w:sz w:val="18"/>
              </w:rPr>
              <w:t>%</w:t>
            </w:r>
            <w:r>
              <w:rPr>
                <w:sz w:val="18"/>
              </w:rPr>
              <w:t xml:space="preserve"> A+)</w:t>
            </w:r>
            <w:r w:rsidR="00780B59">
              <w:rPr>
                <w:sz w:val="18"/>
              </w:rPr>
              <w:t>, Computing Fundamentals (</w:t>
            </w:r>
            <w:r>
              <w:rPr>
                <w:sz w:val="18"/>
              </w:rPr>
              <w:t>94</w:t>
            </w:r>
            <w:r w:rsidR="00E53138" w:rsidRPr="00EF22FA">
              <w:rPr>
                <w:sz w:val="18"/>
              </w:rPr>
              <w:t>%</w:t>
            </w:r>
            <w:r>
              <w:rPr>
                <w:sz w:val="18"/>
              </w:rPr>
              <w:t xml:space="preserve"> A+</w:t>
            </w:r>
            <w:r w:rsidR="00E53138" w:rsidRPr="00EF22FA">
              <w:rPr>
                <w:sz w:val="18"/>
              </w:rPr>
              <w:t>), Require</w:t>
            </w:r>
            <w:r>
              <w:rPr>
                <w:sz w:val="18"/>
              </w:rPr>
              <w:t>ments Analysis and Design (76</w:t>
            </w:r>
            <w:r w:rsidR="00E53138" w:rsidRPr="00EF22FA">
              <w:rPr>
                <w:sz w:val="18"/>
              </w:rPr>
              <w:t>%</w:t>
            </w:r>
            <w:r>
              <w:rPr>
                <w:sz w:val="18"/>
              </w:rPr>
              <w:t xml:space="preserve"> A</w:t>
            </w:r>
            <w:r w:rsidR="00E53138" w:rsidRPr="00EF22FA">
              <w:rPr>
                <w:sz w:val="18"/>
              </w:rPr>
              <w:t>), Professional Enviro</w:t>
            </w:r>
            <w:r>
              <w:rPr>
                <w:sz w:val="18"/>
              </w:rPr>
              <w:t>nments 1 (82% A</w:t>
            </w:r>
            <w:r w:rsidR="00E53138" w:rsidRPr="00EF22FA">
              <w:rPr>
                <w:sz w:val="18"/>
              </w:rPr>
              <w:t>)</w:t>
            </w:r>
          </w:p>
          <w:p w14:paraId="536CF1CB" w14:textId="77777777" w:rsidR="0066127F" w:rsidRDefault="0066127F" w:rsidP="0066127F">
            <w:pPr>
              <w:pStyle w:val="List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Second Year Modules: Programming 2 (100% A+), Computing Systems (91% A+), Database Driven Application Development (90% A+), Professional Environments 2 (75% A)</w:t>
            </w:r>
          </w:p>
          <w:p w14:paraId="31F396A6" w14:textId="4A14EAB0" w:rsidR="004D4467" w:rsidRPr="00EF22FA" w:rsidRDefault="0066127F" w:rsidP="0066127F">
            <w:pPr>
              <w:pStyle w:val="List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Third</w:t>
            </w:r>
            <w:r>
              <w:rPr>
                <w:sz w:val="18"/>
              </w:rPr>
              <w:t xml:space="preserve"> Year Modules: Programming </w:t>
            </w:r>
            <w:r>
              <w:rPr>
                <w:sz w:val="18"/>
              </w:rPr>
              <w:t>3, Software Development Practices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Mobile Application Development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Individual Project</w:t>
            </w:r>
          </w:p>
        </w:tc>
        <w:tc>
          <w:tcPr>
            <w:tcW w:w="2119" w:type="dxa"/>
          </w:tcPr>
          <w:p w14:paraId="68E726C2" w14:textId="77777777" w:rsidR="00E53138" w:rsidRPr="00EF22FA" w:rsidRDefault="004F7C16" w:rsidP="00445522">
            <w:pPr>
              <w:pStyle w:val="Dates"/>
              <w:rPr>
                <w:sz w:val="18"/>
              </w:rPr>
            </w:pPr>
            <w:r>
              <w:rPr>
                <w:sz w:val="18"/>
              </w:rPr>
              <w:t xml:space="preserve">2018 – </w:t>
            </w:r>
            <w:r w:rsidR="00E53138" w:rsidRPr="00EF22FA">
              <w:rPr>
                <w:sz w:val="18"/>
              </w:rPr>
              <w:t>Present</w:t>
            </w:r>
          </w:p>
        </w:tc>
      </w:tr>
    </w:tbl>
    <w:p w14:paraId="149DFC4B" w14:textId="77777777" w:rsidR="00E53138" w:rsidRPr="00EF22FA" w:rsidRDefault="00E53138" w:rsidP="00E53138">
      <w:pPr>
        <w:rPr>
          <w:sz w:val="1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151"/>
        <w:gridCol w:w="2649"/>
      </w:tblGrid>
      <w:tr w:rsidR="00E53138" w:rsidRPr="00EF22FA" w14:paraId="2033C797" w14:textId="77777777" w:rsidTr="005D1B4B">
        <w:trPr>
          <w:trHeight w:val="216"/>
        </w:trPr>
        <w:tc>
          <w:tcPr>
            <w:tcW w:w="6521" w:type="dxa"/>
          </w:tcPr>
          <w:p w14:paraId="0BE48D49" w14:textId="77777777" w:rsidR="00E53138" w:rsidRPr="00EF22FA" w:rsidRDefault="00E53138" w:rsidP="00445522">
            <w:pPr>
              <w:pStyle w:val="Heading2"/>
              <w:rPr>
                <w:sz w:val="18"/>
              </w:rPr>
            </w:pPr>
            <w:r w:rsidRPr="00EF22FA">
              <w:rPr>
                <w:sz w:val="18"/>
              </w:rPr>
              <w:t>Winstanley College</w:t>
            </w:r>
          </w:p>
          <w:p w14:paraId="5A0CDA4C" w14:textId="77777777" w:rsidR="00E53138" w:rsidRPr="00EF22FA" w:rsidRDefault="00E53138" w:rsidP="00445522">
            <w:pPr>
              <w:pStyle w:val="Location"/>
              <w:rPr>
                <w:sz w:val="18"/>
              </w:rPr>
            </w:pPr>
            <w:r w:rsidRPr="00EF22FA">
              <w:rPr>
                <w:sz w:val="18"/>
              </w:rPr>
              <w:t>Wigan</w:t>
            </w:r>
          </w:p>
          <w:p w14:paraId="3A1F78F7" w14:textId="77777777" w:rsidR="00E53138" w:rsidRPr="00EF22FA" w:rsidRDefault="00E53138" w:rsidP="00A94CAB">
            <w:pPr>
              <w:pStyle w:val="ListParagraph"/>
              <w:spacing w:line="240" w:lineRule="auto"/>
              <w:rPr>
                <w:sz w:val="18"/>
              </w:rPr>
            </w:pPr>
            <w:r w:rsidRPr="00EF22FA">
              <w:rPr>
                <w:sz w:val="18"/>
              </w:rPr>
              <w:t>4 A-levels</w:t>
            </w:r>
          </w:p>
          <w:p w14:paraId="64707006" w14:textId="77777777" w:rsidR="00E53138" w:rsidRPr="00EF22FA" w:rsidRDefault="00E53138" w:rsidP="00A94CAB">
            <w:pPr>
              <w:pStyle w:val="ListParagraph"/>
              <w:spacing w:line="240" w:lineRule="auto"/>
              <w:rPr>
                <w:sz w:val="18"/>
              </w:rPr>
            </w:pPr>
            <w:r w:rsidRPr="00EF22FA">
              <w:rPr>
                <w:sz w:val="18"/>
              </w:rPr>
              <w:t>A* Extended Project (Computer Software), A Computer Science, B Mathematics, D Further Mathematics.</w:t>
            </w:r>
          </w:p>
          <w:p w14:paraId="48867D48" w14:textId="77777777" w:rsidR="00E53138" w:rsidRPr="00EF22FA" w:rsidRDefault="00E53138" w:rsidP="00A94CAB">
            <w:pPr>
              <w:pStyle w:val="ListParagraph"/>
              <w:spacing w:line="240" w:lineRule="auto"/>
              <w:rPr>
                <w:sz w:val="18"/>
              </w:rPr>
            </w:pPr>
            <w:r w:rsidRPr="00EF22FA">
              <w:rPr>
                <w:sz w:val="18"/>
              </w:rPr>
              <w:t>For my Extended Project A</w:t>
            </w:r>
            <w:r w:rsidR="00A94CAB">
              <w:rPr>
                <w:sz w:val="18"/>
              </w:rPr>
              <w:t>-</w:t>
            </w:r>
            <w:r w:rsidRPr="00EF22FA">
              <w:rPr>
                <w:sz w:val="18"/>
              </w:rPr>
              <w:t>level, I choose to create a statistics revision program</w:t>
            </w:r>
            <w:r w:rsidR="0094418C">
              <w:rPr>
                <w:sz w:val="18"/>
              </w:rPr>
              <w:t xml:space="preserve"> in VB.Net</w:t>
            </w:r>
            <w:r w:rsidRPr="00EF22FA">
              <w:rPr>
                <w:sz w:val="18"/>
              </w:rPr>
              <w:t xml:space="preserve"> that allowed students to practice generated questions then take a test.</w:t>
            </w:r>
          </w:p>
          <w:p w14:paraId="6A810A98" w14:textId="77777777" w:rsidR="00E53138" w:rsidRPr="00EF22FA" w:rsidRDefault="00E53138" w:rsidP="00A94CAB">
            <w:pPr>
              <w:pStyle w:val="ListParagraph"/>
              <w:spacing w:line="240" w:lineRule="auto"/>
              <w:rPr>
                <w:sz w:val="18"/>
              </w:rPr>
            </w:pPr>
            <w:r w:rsidRPr="00EF22FA">
              <w:rPr>
                <w:sz w:val="18"/>
              </w:rPr>
              <w:t>As part of my Computer Science A level, I created a holiday booking rental system that made taking and managing bookings</w:t>
            </w:r>
            <w:r w:rsidR="00CA2169" w:rsidRPr="00EF22FA">
              <w:rPr>
                <w:sz w:val="18"/>
              </w:rPr>
              <w:t xml:space="preserve"> for land</w:t>
            </w:r>
            <w:r w:rsidR="00A94CAB">
              <w:rPr>
                <w:sz w:val="18"/>
              </w:rPr>
              <w:t>lords and agents easier.</w:t>
            </w:r>
          </w:p>
        </w:tc>
        <w:tc>
          <w:tcPr>
            <w:tcW w:w="2119" w:type="dxa"/>
          </w:tcPr>
          <w:p w14:paraId="73806872" w14:textId="77777777" w:rsidR="00E53138" w:rsidRPr="00EF22FA" w:rsidRDefault="004F7C16" w:rsidP="00445522">
            <w:pPr>
              <w:pStyle w:val="Dates"/>
              <w:rPr>
                <w:sz w:val="18"/>
              </w:rPr>
            </w:pPr>
            <w:r>
              <w:rPr>
                <w:sz w:val="18"/>
              </w:rPr>
              <w:t xml:space="preserve">2016 – </w:t>
            </w:r>
            <w:r w:rsidR="00E53138" w:rsidRPr="00EF22FA">
              <w:rPr>
                <w:sz w:val="18"/>
              </w:rPr>
              <w:t>2018</w:t>
            </w:r>
          </w:p>
        </w:tc>
      </w:tr>
    </w:tbl>
    <w:p w14:paraId="7D7CAE2A" w14:textId="77777777" w:rsidR="00A103D9" w:rsidRPr="00EF22FA" w:rsidRDefault="00A103D9" w:rsidP="00E53138">
      <w:pPr>
        <w:rPr>
          <w:sz w:val="1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620"/>
        <w:gridCol w:w="3180"/>
      </w:tblGrid>
      <w:tr w:rsidR="00E53138" w:rsidRPr="00EF22FA" w14:paraId="6E9BA22C" w14:textId="77777777" w:rsidTr="005D1B4B">
        <w:trPr>
          <w:trHeight w:val="216"/>
        </w:trPr>
        <w:tc>
          <w:tcPr>
            <w:tcW w:w="6096" w:type="dxa"/>
          </w:tcPr>
          <w:p w14:paraId="333277F2" w14:textId="77777777" w:rsidR="00E53138" w:rsidRPr="00EF22FA" w:rsidRDefault="00E53138" w:rsidP="00445522">
            <w:pPr>
              <w:pStyle w:val="Heading2"/>
              <w:rPr>
                <w:sz w:val="18"/>
              </w:rPr>
            </w:pPr>
            <w:r w:rsidRPr="00EF22FA">
              <w:rPr>
                <w:sz w:val="18"/>
              </w:rPr>
              <w:t>All Saints CHS</w:t>
            </w:r>
          </w:p>
          <w:p w14:paraId="32304DF7" w14:textId="77777777" w:rsidR="00E53138" w:rsidRPr="00EF22FA" w:rsidRDefault="00E53138" w:rsidP="00445522">
            <w:pPr>
              <w:pStyle w:val="Location"/>
              <w:rPr>
                <w:sz w:val="18"/>
              </w:rPr>
            </w:pPr>
            <w:r w:rsidRPr="00EF22FA">
              <w:rPr>
                <w:sz w:val="18"/>
              </w:rPr>
              <w:t>Liverpool</w:t>
            </w:r>
          </w:p>
          <w:p w14:paraId="022BC86A" w14:textId="77777777" w:rsidR="00E53138" w:rsidRPr="00EF22FA" w:rsidRDefault="00E53138" w:rsidP="00445522">
            <w:pPr>
              <w:pStyle w:val="ListParagraph"/>
              <w:rPr>
                <w:sz w:val="18"/>
              </w:rPr>
            </w:pPr>
            <w:r w:rsidRPr="00EF22FA">
              <w:rPr>
                <w:sz w:val="18"/>
              </w:rPr>
              <w:t>10 GCSEs grades A* - B, including A* in Mathematics and B in English</w:t>
            </w:r>
          </w:p>
        </w:tc>
        <w:tc>
          <w:tcPr>
            <w:tcW w:w="2544" w:type="dxa"/>
          </w:tcPr>
          <w:p w14:paraId="64B42927" w14:textId="77777777" w:rsidR="00E53138" w:rsidRPr="00EF22FA" w:rsidRDefault="004F7C16" w:rsidP="00445522">
            <w:pPr>
              <w:pStyle w:val="Dates"/>
              <w:rPr>
                <w:sz w:val="18"/>
              </w:rPr>
            </w:pPr>
            <w:r>
              <w:rPr>
                <w:sz w:val="18"/>
              </w:rPr>
              <w:t xml:space="preserve">2011 – </w:t>
            </w:r>
            <w:r w:rsidR="00E53138" w:rsidRPr="00EF22FA">
              <w:rPr>
                <w:sz w:val="18"/>
              </w:rPr>
              <w:t>2016</w:t>
            </w:r>
          </w:p>
        </w:tc>
      </w:tr>
    </w:tbl>
    <w:p w14:paraId="63A95D21" w14:textId="77777777" w:rsidR="00033380" w:rsidRPr="00EF22FA" w:rsidRDefault="0066127F" w:rsidP="00033380">
      <w:pPr>
        <w:pStyle w:val="Heading1"/>
        <w:rPr>
          <w:sz w:val="18"/>
        </w:rPr>
      </w:pPr>
      <w:sdt>
        <w:sdtPr>
          <w:rPr>
            <w:sz w:val="18"/>
          </w:rPr>
          <w:alias w:val="Experience:"/>
          <w:tag w:val="Experience:"/>
          <w:id w:val="1922599604"/>
          <w:placeholder>
            <w:docPart w:val="70C7C0C0E7A040CC943EDFDB15463C55"/>
          </w:placeholder>
          <w:temporary/>
          <w:showingPlcHdr/>
          <w15:appearance w15:val="hidden"/>
        </w:sdtPr>
        <w:sdtEndPr/>
        <w:sdtContent>
          <w:r w:rsidR="00033380" w:rsidRPr="00EF22FA">
            <w:rPr>
              <w:sz w:val="18"/>
            </w:rPr>
            <w:t>Experience</w:t>
          </w:r>
        </w:sdtContent>
      </w:sdt>
    </w:p>
    <w:tbl>
      <w:tblPr>
        <w:tblStyle w:val="PlainTable3"/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797"/>
        <w:gridCol w:w="3003"/>
      </w:tblGrid>
      <w:tr w:rsidR="009B7C23" w:rsidRPr="00EF22FA" w14:paraId="24B469C0" w14:textId="77777777" w:rsidTr="005F5C4B">
        <w:trPr>
          <w:trHeight w:val="216"/>
        </w:trPr>
        <w:tc>
          <w:tcPr>
            <w:tcW w:w="6230" w:type="dxa"/>
          </w:tcPr>
          <w:p w14:paraId="7366B199" w14:textId="77777777" w:rsidR="009B7C23" w:rsidRDefault="009B7C23" w:rsidP="009B7C23">
            <w:pPr>
              <w:pStyle w:val="Heading2"/>
              <w:outlineLvl w:val="1"/>
              <w:rPr>
                <w:sz w:val="18"/>
              </w:rPr>
            </w:pPr>
            <w:r w:rsidRPr="009B7C23">
              <w:rPr>
                <w:sz w:val="18"/>
              </w:rPr>
              <w:t>Freelance Programmer</w:t>
            </w:r>
          </w:p>
          <w:p w14:paraId="45B82907" w14:textId="77777777" w:rsidR="009B7C23" w:rsidRPr="005F5C4B" w:rsidRDefault="009B7C23" w:rsidP="009B7C23">
            <w:pPr>
              <w:pStyle w:val="Location"/>
              <w:rPr>
                <w:sz w:val="18"/>
                <w:szCs w:val="18"/>
              </w:rPr>
            </w:pPr>
            <w:r w:rsidRPr="005F5C4B">
              <w:rPr>
                <w:sz w:val="18"/>
                <w:szCs w:val="18"/>
              </w:rPr>
              <w:t>Freelancer.com</w:t>
            </w:r>
          </w:p>
          <w:p w14:paraId="450AC17E" w14:textId="77777777" w:rsidR="005F5C4B" w:rsidRPr="005F5C4B" w:rsidRDefault="005F5C4B" w:rsidP="00A94CAB">
            <w:pPr>
              <w:pStyle w:val="ListParagraph"/>
              <w:spacing w:line="240" w:lineRule="auto"/>
              <w:rPr>
                <w:sz w:val="18"/>
              </w:rPr>
            </w:pPr>
            <w:r w:rsidRPr="005F5C4B">
              <w:rPr>
                <w:sz w:val="18"/>
              </w:rPr>
              <w:t>To strengthen my application to University</w:t>
            </w:r>
            <w:r w:rsidR="00AB0FAF">
              <w:rPr>
                <w:sz w:val="18"/>
              </w:rPr>
              <w:t>,</w:t>
            </w:r>
            <w:r w:rsidRPr="005F5C4B">
              <w:rPr>
                <w:sz w:val="18"/>
              </w:rPr>
              <w:t xml:space="preserve"> I completed technology related tasks on an online freelance website. </w:t>
            </w:r>
            <w:r w:rsidR="00AB0FAF">
              <w:rPr>
                <w:sz w:val="18"/>
              </w:rPr>
              <w:t>These</w:t>
            </w:r>
            <w:r w:rsidRPr="005F5C4B">
              <w:rPr>
                <w:sz w:val="18"/>
              </w:rPr>
              <w:t xml:space="preserve"> ranged from database management to creating a booking system for bouncy castles.</w:t>
            </w:r>
          </w:p>
          <w:p w14:paraId="48ADD158" w14:textId="77777777" w:rsidR="009B7C23" w:rsidRPr="009B7C23" w:rsidRDefault="005F5C4B" w:rsidP="00A94CAB">
            <w:pPr>
              <w:pStyle w:val="ListParagraph"/>
              <w:spacing w:line="240" w:lineRule="auto"/>
            </w:pPr>
            <w:r w:rsidRPr="005F5C4B">
              <w:rPr>
                <w:sz w:val="18"/>
              </w:rPr>
              <w:t xml:space="preserve">During this </w:t>
            </w:r>
            <w:proofErr w:type="gramStart"/>
            <w:r w:rsidRPr="005F5C4B">
              <w:rPr>
                <w:sz w:val="18"/>
              </w:rPr>
              <w:t>time</w:t>
            </w:r>
            <w:proofErr w:type="gramEnd"/>
            <w:r w:rsidRPr="005F5C4B">
              <w:rPr>
                <w:sz w:val="18"/>
              </w:rPr>
              <w:t xml:space="preserve"> I completed 4 jobs and gained an overall rating of 4.2 and received 1 recommendation.</w:t>
            </w:r>
          </w:p>
        </w:tc>
        <w:tc>
          <w:tcPr>
            <w:tcW w:w="2400" w:type="dxa"/>
          </w:tcPr>
          <w:p w14:paraId="4F44FD40" w14:textId="77777777" w:rsidR="009B7C23" w:rsidRPr="00EF22FA" w:rsidRDefault="009B7C23" w:rsidP="009B7C23">
            <w:pPr>
              <w:pStyle w:val="Dates"/>
              <w:rPr>
                <w:sz w:val="18"/>
              </w:rPr>
            </w:pPr>
            <w:r>
              <w:rPr>
                <w:sz w:val="18"/>
              </w:rPr>
              <w:t xml:space="preserve">Dec 2016 </w:t>
            </w:r>
            <w:r w:rsidR="005F5C4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F5C4B">
              <w:rPr>
                <w:sz w:val="18"/>
              </w:rPr>
              <w:t xml:space="preserve">March </w:t>
            </w:r>
            <w:r>
              <w:rPr>
                <w:sz w:val="18"/>
              </w:rPr>
              <w:t>2017</w:t>
            </w:r>
          </w:p>
        </w:tc>
      </w:tr>
      <w:tr w:rsidR="009B7C23" w:rsidRPr="00EF22FA" w14:paraId="56CFAE89" w14:textId="77777777" w:rsidTr="005F5C4B">
        <w:trPr>
          <w:trHeight w:val="216"/>
        </w:trPr>
        <w:tc>
          <w:tcPr>
            <w:tcW w:w="6230" w:type="dxa"/>
          </w:tcPr>
          <w:p w14:paraId="3849BB00" w14:textId="77777777" w:rsidR="009B7C23" w:rsidRDefault="009B7C23" w:rsidP="009B7C23">
            <w:pPr>
              <w:pStyle w:val="Heading2"/>
              <w:ind w:left="0"/>
              <w:outlineLvl w:val="1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Pr="00EF22FA">
              <w:rPr>
                <w:sz w:val="18"/>
              </w:rPr>
              <w:t>Front End Developer</w:t>
            </w:r>
          </w:p>
          <w:p w14:paraId="7F97B714" w14:textId="77777777" w:rsidR="009B7C23" w:rsidRPr="00EF22FA" w:rsidRDefault="009B7C23" w:rsidP="009B7C23">
            <w:pPr>
              <w:pStyle w:val="Location"/>
              <w:rPr>
                <w:sz w:val="18"/>
              </w:rPr>
            </w:pPr>
            <w:r w:rsidRPr="00EF22FA">
              <w:rPr>
                <w:sz w:val="18"/>
              </w:rPr>
              <w:t>PH. Creative, Liverpool</w:t>
            </w:r>
          </w:p>
          <w:p w14:paraId="7A57706D" w14:textId="77777777" w:rsidR="009B7C23" w:rsidRDefault="009B7C23" w:rsidP="00A94CAB">
            <w:pPr>
              <w:pStyle w:val="ListParagraph"/>
              <w:spacing w:line="240" w:lineRule="auto"/>
              <w:rPr>
                <w:sz w:val="18"/>
              </w:rPr>
            </w:pPr>
            <w:r w:rsidRPr="00EF22FA">
              <w:rPr>
                <w:sz w:val="18"/>
              </w:rPr>
              <w:t>During my work experience I was tasked with redesigning and implementing</w:t>
            </w:r>
            <w:r w:rsidRPr="005D1B4B">
              <w:rPr>
                <w:sz w:val="18"/>
              </w:rPr>
              <w:t xml:space="preserve"> a website for a hotel, which was presented at the end of the week.</w:t>
            </w:r>
          </w:p>
          <w:p w14:paraId="0780F0AD" w14:textId="77777777" w:rsidR="009B7C23" w:rsidRPr="005D1B4B" w:rsidRDefault="009B7C23" w:rsidP="00A94CAB">
            <w:pPr>
              <w:pStyle w:val="ListParagraph"/>
              <w:spacing w:line="240" w:lineRule="auto"/>
              <w:rPr>
                <w:sz w:val="18"/>
              </w:rPr>
            </w:pPr>
            <w:r w:rsidRPr="005D1B4B">
              <w:rPr>
                <w:sz w:val="18"/>
              </w:rPr>
              <w:t>I learned how to understand the needs of the client and gained in person experience of an agile software development environment.</w:t>
            </w:r>
          </w:p>
        </w:tc>
        <w:tc>
          <w:tcPr>
            <w:tcW w:w="2400" w:type="dxa"/>
          </w:tcPr>
          <w:p w14:paraId="789DBFB0" w14:textId="77777777" w:rsidR="009B7C23" w:rsidRPr="00EF22FA" w:rsidRDefault="009B7C23" w:rsidP="009B7C23">
            <w:pPr>
              <w:pStyle w:val="Dates"/>
              <w:rPr>
                <w:sz w:val="18"/>
              </w:rPr>
            </w:pPr>
            <w:r>
              <w:rPr>
                <w:sz w:val="18"/>
              </w:rPr>
              <w:t>Jun 2016 – Jul</w:t>
            </w:r>
            <w:r w:rsidRPr="00EF22FA">
              <w:rPr>
                <w:sz w:val="18"/>
              </w:rPr>
              <w:t xml:space="preserve"> 2016</w:t>
            </w:r>
          </w:p>
        </w:tc>
      </w:tr>
      <w:tr w:rsidR="009B7C23" w:rsidRPr="00EF22FA" w14:paraId="6BE08979" w14:textId="77777777" w:rsidTr="005F5C4B">
        <w:trPr>
          <w:trHeight w:val="216"/>
        </w:trPr>
        <w:tc>
          <w:tcPr>
            <w:tcW w:w="6230" w:type="dxa"/>
          </w:tcPr>
          <w:p w14:paraId="78679150" w14:textId="77777777" w:rsidR="009B7C23" w:rsidRDefault="009B7C23" w:rsidP="009B7C23">
            <w:pPr>
              <w:pStyle w:val="Heading2"/>
              <w:outlineLvl w:val="1"/>
              <w:rPr>
                <w:sz w:val="18"/>
              </w:rPr>
            </w:pPr>
            <w:r w:rsidRPr="00EF22FA">
              <w:rPr>
                <w:sz w:val="18"/>
              </w:rPr>
              <w:t>Customer Service Workshop</w:t>
            </w:r>
          </w:p>
          <w:p w14:paraId="383E9835" w14:textId="77777777" w:rsidR="009B7C23" w:rsidRPr="00EF22FA" w:rsidRDefault="009B7C23" w:rsidP="009B7C23">
            <w:pPr>
              <w:pStyle w:val="Location"/>
              <w:rPr>
                <w:i w:val="0"/>
                <w:sz w:val="18"/>
              </w:rPr>
            </w:pPr>
            <w:r w:rsidRPr="00EF22FA">
              <w:rPr>
                <w:sz w:val="18"/>
              </w:rPr>
              <w:t>HM Courts and Tribunals Service</w:t>
            </w:r>
          </w:p>
          <w:p w14:paraId="546203B1" w14:textId="77777777" w:rsidR="009B7C23" w:rsidRDefault="009B7C23" w:rsidP="00800A1C">
            <w:pPr>
              <w:pStyle w:val="ListParagraph"/>
              <w:rPr>
                <w:sz w:val="18"/>
              </w:rPr>
            </w:pPr>
            <w:r w:rsidRPr="00EF22FA">
              <w:rPr>
                <w:sz w:val="18"/>
              </w:rPr>
              <w:t xml:space="preserve">During these workshops </w:t>
            </w:r>
            <w:r w:rsidR="00800A1C">
              <w:rPr>
                <w:sz w:val="18"/>
              </w:rPr>
              <w:t>I w</w:t>
            </w:r>
            <w:r w:rsidRPr="00EF22FA">
              <w:rPr>
                <w:sz w:val="18"/>
              </w:rPr>
              <w:t xml:space="preserve">orked </w:t>
            </w:r>
            <w:r w:rsidR="00800A1C">
              <w:rPr>
                <w:sz w:val="18"/>
              </w:rPr>
              <w:t xml:space="preserve">as part of a team </w:t>
            </w:r>
            <w:r w:rsidRPr="00EF22FA">
              <w:rPr>
                <w:sz w:val="18"/>
              </w:rPr>
              <w:t>to discuss the best way of interacting with customers and how to resolve any problems that might arise.</w:t>
            </w:r>
          </w:p>
          <w:p w14:paraId="4F34805B" w14:textId="77777777" w:rsidR="002359A8" w:rsidRDefault="002359A8" w:rsidP="002359A8">
            <w:pPr>
              <w:rPr>
                <w:sz w:val="18"/>
              </w:rPr>
            </w:pPr>
          </w:p>
          <w:p w14:paraId="2C2D01D8" w14:textId="77777777" w:rsidR="002359A8" w:rsidRPr="002359A8" w:rsidRDefault="002359A8" w:rsidP="002359A8">
            <w:pPr>
              <w:rPr>
                <w:sz w:val="18"/>
              </w:rPr>
            </w:pPr>
          </w:p>
          <w:p w14:paraId="55AC8CB1" w14:textId="77777777" w:rsidR="002359A8" w:rsidRPr="002359A8" w:rsidRDefault="002359A8" w:rsidP="002359A8">
            <w:pPr>
              <w:rPr>
                <w:sz w:val="18"/>
              </w:rPr>
            </w:pPr>
          </w:p>
        </w:tc>
        <w:tc>
          <w:tcPr>
            <w:tcW w:w="2400" w:type="dxa"/>
          </w:tcPr>
          <w:p w14:paraId="579E383E" w14:textId="77777777" w:rsidR="009B7C23" w:rsidRPr="00EF22FA" w:rsidRDefault="009B7C23" w:rsidP="009B7C23">
            <w:pPr>
              <w:pStyle w:val="Dates"/>
              <w:rPr>
                <w:sz w:val="18"/>
              </w:rPr>
            </w:pPr>
            <w:r w:rsidRPr="00EF22FA">
              <w:rPr>
                <w:sz w:val="18"/>
              </w:rPr>
              <w:lastRenderedPageBreak/>
              <w:t>Jun 2015 – Aug 2015</w:t>
            </w:r>
          </w:p>
        </w:tc>
      </w:tr>
    </w:tbl>
    <w:p w14:paraId="2006D6D4" w14:textId="77777777" w:rsidR="00DB6779" w:rsidRPr="00EF22FA" w:rsidRDefault="00B315B5" w:rsidP="00DB6779">
      <w:pPr>
        <w:pStyle w:val="Heading1"/>
        <w:rPr>
          <w:sz w:val="18"/>
        </w:rPr>
      </w:pPr>
      <w:r w:rsidRPr="00EF22FA">
        <w:rPr>
          <w:sz w:val="18"/>
        </w:rPr>
        <w:t>Volunteering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B315B5" w:rsidRPr="00EF22FA" w14:paraId="13A1D640" w14:textId="77777777" w:rsidTr="0039313E">
        <w:trPr>
          <w:trHeight w:val="216"/>
        </w:trPr>
        <w:tc>
          <w:tcPr>
            <w:tcW w:w="6427" w:type="dxa"/>
          </w:tcPr>
          <w:p w14:paraId="416C3DD6" w14:textId="77777777" w:rsidR="00B315B5" w:rsidRDefault="00B315B5" w:rsidP="0039313E">
            <w:pPr>
              <w:pStyle w:val="Heading2"/>
              <w:rPr>
                <w:sz w:val="18"/>
              </w:rPr>
            </w:pPr>
            <w:r w:rsidRPr="00EF22FA">
              <w:rPr>
                <w:sz w:val="18"/>
              </w:rPr>
              <w:t>Voluntary Computer Science Teacher</w:t>
            </w:r>
          </w:p>
          <w:p w14:paraId="708D04C5" w14:textId="77777777" w:rsidR="005D1B4B" w:rsidRPr="00EF22FA" w:rsidRDefault="005D1B4B" w:rsidP="005D1B4B">
            <w:pPr>
              <w:pStyle w:val="Location"/>
              <w:rPr>
                <w:sz w:val="18"/>
              </w:rPr>
            </w:pPr>
            <w:r w:rsidRPr="00EF22FA">
              <w:rPr>
                <w:sz w:val="18"/>
              </w:rPr>
              <w:t>Northwood CPS, Liverpool</w:t>
            </w:r>
          </w:p>
          <w:p w14:paraId="6CFCE516" w14:textId="77777777" w:rsidR="008D304F" w:rsidRPr="008D304F" w:rsidRDefault="005D1B4B" w:rsidP="00A94CAB">
            <w:pPr>
              <w:pStyle w:val="ListParagraph"/>
              <w:spacing w:line="240" w:lineRule="auto"/>
              <w:rPr>
                <w:sz w:val="18"/>
              </w:rPr>
            </w:pPr>
            <w:r w:rsidRPr="00EF22FA">
              <w:rPr>
                <w:sz w:val="18"/>
              </w:rPr>
              <w:t xml:space="preserve">Developed and taught weekly lessons with another teacher to 9 – </w:t>
            </w:r>
            <w:proofErr w:type="gramStart"/>
            <w:r w:rsidRPr="00EF22FA">
              <w:rPr>
                <w:sz w:val="18"/>
              </w:rPr>
              <w:t>11 year</w:t>
            </w:r>
            <w:proofErr w:type="gramEnd"/>
            <w:r w:rsidRPr="00EF22FA">
              <w:rPr>
                <w:sz w:val="18"/>
              </w:rPr>
              <w:t xml:space="preserve"> </w:t>
            </w:r>
            <w:proofErr w:type="spellStart"/>
            <w:r w:rsidRPr="00EF22FA">
              <w:rPr>
                <w:sz w:val="18"/>
              </w:rPr>
              <w:t>olds</w:t>
            </w:r>
            <w:proofErr w:type="spellEnd"/>
            <w:r w:rsidRPr="00EF22FA">
              <w:rPr>
                <w:sz w:val="18"/>
              </w:rPr>
              <w:t xml:space="preserve"> typically in classes of 30 children.</w:t>
            </w:r>
            <w:r w:rsidR="008D304F">
              <w:rPr>
                <w:sz w:val="18"/>
              </w:rPr>
              <w:t xml:space="preserve"> We taught Scratch, HTML, CSS and Python.</w:t>
            </w:r>
          </w:p>
          <w:p w14:paraId="3CED7002" w14:textId="77777777" w:rsidR="005D1B4B" w:rsidRPr="005D1B4B" w:rsidRDefault="005D1B4B" w:rsidP="00A94CAB">
            <w:pPr>
              <w:pStyle w:val="ListParagraph"/>
              <w:spacing w:line="240" w:lineRule="auto"/>
              <w:rPr>
                <w:sz w:val="18"/>
              </w:rPr>
            </w:pPr>
            <w:r w:rsidRPr="00EF22FA">
              <w:rPr>
                <w:sz w:val="18"/>
              </w:rPr>
              <w:t>This experience has greatly increased my communication skills.</w:t>
            </w:r>
          </w:p>
        </w:tc>
        <w:tc>
          <w:tcPr>
            <w:tcW w:w="2213" w:type="dxa"/>
          </w:tcPr>
          <w:p w14:paraId="7BEECFAB" w14:textId="77777777" w:rsidR="00B315B5" w:rsidRPr="00EF22FA" w:rsidRDefault="00B315B5" w:rsidP="0039313E">
            <w:pPr>
              <w:pStyle w:val="Dates"/>
              <w:rPr>
                <w:sz w:val="18"/>
              </w:rPr>
            </w:pPr>
            <w:r w:rsidRPr="00EF22FA">
              <w:rPr>
                <w:sz w:val="18"/>
              </w:rPr>
              <w:t>Oct 2014 – Jan 2016</w:t>
            </w:r>
          </w:p>
        </w:tc>
      </w:tr>
    </w:tbl>
    <w:p w14:paraId="42A503EE" w14:textId="77777777" w:rsidR="00B315B5" w:rsidRPr="00EF22FA" w:rsidRDefault="00B315B5" w:rsidP="00AA1ACB">
      <w:pPr>
        <w:rPr>
          <w:sz w:val="18"/>
        </w:rPr>
      </w:pPr>
    </w:p>
    <w:p w14:paraId="4F94A185" w14:textId="77777777" w:rsidR="00EF22FA" w:rsidRPr="00EF22FA" w:rsidRDefault="00EF22FA" w:rsidP="00B315B5">
      <w:pPr>
        <w:pStyle w:val="Heading1"/>
        <w:rPr>
          <w:sz w:val="18"/>
        </w:rPr>
      </w:pPr>
      <w:r w:rsidRPr="00EF22FA">
        <w:rPr>
          <w:sz w:val="18"/>
        </w:rPr>
        <w:t>Professional Memberships</w:t>
      </w:r>
    </w:p>
    <w:p w14:paraId="14053FEA" w14:textId="77777777" w:rsidR="00EF22FA" w:rsidRPr="005D1B4B" w:rsidRDefault="00EF22FA" w:rsidP="005D1B4B">
      <w:pPr>
        <w:pStyle w:val="Heading2"/>
        <w:rPr>
          <w:sz w:val="18"/>
        </w:rPr>
      </w:pPr>
      <w:r w:rsidRPr="005D1B4B">
        <w:rPr>
          <w:sz w:val="18"/>
        </w:rPr>
        <w:t>Student Member, British Computing Society</w:t>
      </w:r>
    </w:p>
    <w:p w14:paraId="2871AA42" w14:textId="77777777" w:rsidR="00EF22FA" w:rsidRPr="00EF22FA" w:rsidRDefault="00EF22FA" w:rsidP="00EF22FA">
      <w:pPr>
        <w:rPr>
          <w:sz w:val="18"/>
        </w:rPr>
      </w:pPr>
    </w:p>
    <w:p w14:paraId="2B9D6CEF" w14:textId="77777777" w:rsidR="00B315B5" w:rsidRPr="00EF22FA" w:rsidRDefault="00B315B5" w:rsidP="00B315B5">
      <w:pPr>
        <w:pStyle w:val="Heading1"/>
        <w:rPr>
          <w:sz w:val="18"/>
        </w:rPr>
      </w:pPr>
      <w:r w:rsidRPr="00EF22FA">
        <w:rPr>
          <w:sz w:val="18"/>
        </w:rPr>
        <w:t>References</w:t>
      </w:r>
    </w:p>
    <w:p w14:paraId="5168E730" w14:textId="77777777" w:rsidR="00B315B5" w:rsidRPr="00EF22FA" w:rsidRDefault="00CA2EA3" w:rsidP="00CA2EA3">
      <w:pPr>
        <w:rPr>
          <w:sz w:val="18"/>
        </w:rPr>
      </w:pPr>
      <w:r>
        <w:rPr>
          <w:sz w:val="18"/>
        </w:rPr>
        <w:t xml:space="preserve">        </w:t>
      </w:r>
      <w:r w:rsidR="00B315B5" w:rsidRPr="00EF22FA">
        <w:rPr>
          <w:sz w:val="18"/>
        </w:rPr>
        <w:t>References are available on request</w:t>
      </w:r>
    </w:p>
    <w:p w14:paraId="4079F886" w14:textId="77777777" w:rsidR="00B315B5" w:rsidRPr="00DE7766" w:rsidRDefault="00B315B5" w:rsidP="00AA1ACB"/>
    <w:sectPr w:rsidR="00B315B5" w:rsidRPr="00DE7766" w:rsidSect="00235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EEFEF" w14:textId="77777777" w:rsidR="00012CC3" w:rsidRDefault="00012CC3" w:rsidP="00580C51">
      <w:pPr>
        <w:spacing w:before="0" w:after="0" w:line="240" w:lineRule="auto"/>
      </w:pPr>
      <w:r>
        <w:separator/>
      </w:r>
    </w:p>
  </w:endnote>
  <w:endnote w:type="continuationSeparator" w:id="0">
    <w:p w14:paraId="15478DED" w14:textId="77777777" w:rsidR="00012CC3" w:rsidRDefault="00012CC3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00F96" w14:textId="77777777" w:rsidR="00012CC3" w:rsidRDefault="00012CC3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46CE913" w14:textId="77777777" w:rsidR="00012CC3" w:rsidRDefault="00012CC3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6C2737"/>
    <w:multiLevelType w:val="hybridMultilevel"/>
    <w:tmpl w:val="326CE7C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DF8554E"/>
    <w:multiLevelType w:val="hybridMultilevel"/>
    <w:tmpl w:val="95009C8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CC3"/>
    <w:rsid w:val="000022EB"/>
    <w:rsid w:val="00012CC3"/>
    <w:rsid w:val="000214BD"/>
    <w:rsid w:val="00033380"/>
    <w:rsid w:val="00034F0A"/>
    <w:rsid w:val="00042D28"/>
    <w:rsid w:val="0006276C"/>
    <w:rsid w:val="000701B2"/>
    <w:rsid w:val="00075E73"/>
    <w:rsid w:val="00081583"/>
    <w:rsid w:val="000B0EE9"/>
    <w:rsid w:val="000C474E"/>
    <w:rsid w:val="000D7386"/>
    <w:rsid w:val="0010077D"/>
    <w:rsid w:val="00116379"/>
    <w:rsid w:val="00133602"/>
    <w:rsid w:val="0013567F"/>
    <w:rsid w:val="00165BAF"/>
    <w:rsid w:val="0017697D"/>
    <w:rsid w:val="00177AA8"/>
    <w:rsid w:val="00191184"/>
    <w:rsid w:val="001B1399"/>
    <w:rsid w:val="001B4B27"/>
    <w:rsid w:val="001B6337"/>
    <w:rsid w:val="00227AA9"/>
    <w:rsid w:val="002359A8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03508"/>
    <w:rsid w:val="00406D67"/>
    <w:rsid w:val="0041118B"/>
    <w:rsid w:val="00451070"/>
    <w:rsid w:val="004D4467"/>
    <w:rsid w:val="004D6619"/>
    <w:rsid w:val="004F7C16"/>
    <w:rsid w:val="00513446"/>
    <w:rsid w:val="00557584"/>
    <w:rsid w:val="00580C51"/>
    <w:rsid w:val="005959C5"/>
    <w:rsid w:val="005C0355"/>
    <w:rsid w:val="005C5D33"/>
    <w:rsid w:val="005D1B4B"/>
    <w:rsid w:val="005D2371"/>
    <w:rsid w:val="005F5C4B"/>
    <w:rsid w:val="0066127F"/>
    <w:rsid w:val="006962EF"/>
    <w:rsid w:val="006E2432"/>
    <w:rsid w:val="007001D6"/>
    <w:rsid w:val="007165A6"/>
    <w:rsid w:val="00723045"/>
    <w:rsid w:val="00780B59"/>
    <w:rsid w:val="00790D50"/>
    <w:rsid w:val="007A2F12"/>
    <w:rsid w:val="007A4414"/>
    <w:rsid w:val="007B1ECE"/>
    <w:rsid w:val="007C5B9E"/>
    <w:rsid w:val="007D5AB6"/>
    <w:rsid w:val="007F65FA"/>
    <w:rsid w:val="00800A1C"/>
    <w:rsid w:val="008329EB"/>
    <w:rsid w:val="00853A71"/>
    <w:rsid w:val="008639EB"/>
    <w:rsid w:val="00866CF9"/>
    <w:rsid w:val="008848B1"/>
    <w:rsid w:val="008C0F8F"/>
    <w:rsid w:val="008D304F"/>
    <w:rsid w:val="008E18D5"/>
    <w:rsid w:val="0090731C"/>
    <w:rsid w:val="00907793"/>
    <w:rsid w:val="009077DC"/>
    <w:rsid w:val="00942976"/>
    <w:rsid w:val="0094418C"/>
    <w:rsid w:val="009548CA"/>
    <w:rsid w:val="009871B2"/>
    <w:rsid w:val="00987217"/>
    <w:rsid w:val="009B7C23"/>
    <w:rsid w:val="00A07D6A"/>
    <w:rsid w:val="00A103D9"/>
    <w:rsid w:val="00A84E65"/>
    <w:rsid w:val="00A94C5D"/>
    <w:rsid w:val="00A94CAB"/>
    <w:rsid w:val="00AA1ACB"/>
    <w:rsid w:val="00AB0FAF"/>
    <w:rsid w:val="00AB74B9"/>
    <w:rsid w:val="00AC26FD"/>
    <w:rsid w:val="00AC7160"/>
    <w:rsid w:val="00AF0D04"/>
    <w:rsid w:val="00AF1168"/>
    <w:rsid w:val="00AF1C6D"/>
    <w:rsid w:val="00B315B5"/>
    <w:rsid w:val="00B54803"/>
    <w:rsid w:val="00B93890"/>
    <w:rsid w:val="00B97A1E"/>
    <w:rsid w:val="00BB2B3D"/>
    <w:rsid w:val="00BC249D"/>
    <w:rsid w:val="00C069B4"/>
    <w:rsid w:val="00C302EE"/>
    <w:rsid w:val="00C55F0B"/>
    <w:rsid w:val="00C57C87"/>
    <w:rsid w:val="00C634DD"/>
    <w:rsid w:val="00CA2169"/>
    <w:rsid w:val="00CA2EA3"/>
    <w:rsid w:val="00CB05EF"/>
    <w:rsid w:val="00CD22BE"/>
    <w:rsid w:val="00D0284E"/>
    <w:rsid w:val="00D0646A"/>
    <w:rsid w:val="00D3324E"/>
    <w:rsid w:val="00D449BA"/>
    <w:rsid w:val="00D4662D"/>
    <w:rsid w:val="00D720EA"/>
    <w:rsid w:val="00D72CF7"/>
    <w:rsid w:val="00D97489"/>
    <w:rsid w:val="00DB6779"/>
    <w:rsid w:val="00DE7766"/>
    <w:rsid w:val="00E314F8"/>
    <w:rsid w:val="00E33FCE"/>
    <w:rsid w:val="00E53138"/>
    <w:rsid w:val="00E64C2A"/>
    <w:rsid w:val="00E73F14"/>
    <w:rsid w:val="00E85ACE"/>
    <w:rsid w:val="00E96638"/>
    <w:rsid w:val="00EF22FA"/>
    <w:rsid w:val="00F07800"/>
    <w:rsid w:val="00F510D1"/>
    <w:rsid w:val="00F63C32"/>
    <w:rsid w:val="00FC4EFA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66C7246F"/>
  <w15:docId w15:val="{EF1FDFCB-83C5-46FA-A448-637F0F7D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959C5"/>
    <w:rPr>
      <w:color w:val="0000FF" w:themeColor="hyperlink"/>
      <w:u w:val="single"/>
    </w:rPr>
  </w:style>
  <w:style w:type="table" w:styleId="PlainTable5">
    <w:name w:val="Plain Table 5"/>
    <w:basedOn w:val="TableNormal"/>
    <w:uiPriority w:val="45"/>
    <w:rsid w:val="005D1B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B7C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F5C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4035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thomasjpjones/" TargetMode="External"/><Relationship Id="rId4" Type="http://schemas.openxmlformats.org/officeDocument/2006/relationships/styles" Target="styles.xml"/><Relationship Id="rId9" Type="http://schemas.openxmlformats.org/officeDocument/2006/relationships/hyperlink" Target="mailto:thomasj2015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1807233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566471E2164D398984ABBF621D1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9D41D-12F8-4E9B-A60E-15B6CA3B4DD9}"/>
      </w:docPartPr>
      <w:docPartBody>
        <w:p w:rsidR="00D64193" w:rsidRDefault="00992EE8">
          <w:pPr>
            <w:pStyle w:val="85566471E2164D398984ABBF621D1704"/>
          </w:pPr>
          <w:r>
            <w:t>Summary</w:t>
          </w:r>
        </w:p>
      </w:docPartBody>
    </w:docPart>
    <w:docPart>
      <w:docPartPr>
        <w:name w:val="CB004A543E7E4E91A95F2C38E166D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1381B-E98B-4E89-9DB8-B87555B07946}"/>
      </w:docPartPr>
      <w:docPartBody>
        <w:p w:rsidR="00D64193" w:rsidRDefault="00992EE8">
          <w:pPr>
            <w:pStyle w:val="CB004A543E7E4E91A95F2C38E166DDEE"/>
          </w:pPr>
          <w:r w:rsidRPr="00116379">
            <w:t>Languages</w:t>
          </w:r>
        </w:p>
      </w:docPartBody>
    </w:docPart>
    <w:docPart>
      <w:docPartPr>
        <w:name w:val="756F1940B16640E3812D6437CEC83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6A27-57AC-4275-AD35-DAD9F16BD787}"/>
      </w:docPartPr>
      <w:docPartBody>
        <w:p w:rsidR="00D64193" w:rsidRDefault="00992EE8">
          <w:pPr>
            <w:pStyle w:val="756F1940B16640E3812D6437CEC83856"/>
          </w:pPr>
          <w:r>
            <w:t>Software</w:t>
          </w:r>
        </w:p>
      </w:docPartBody>
    </w:docPart>
    <w:docPart>
      <w:docPartPr>
        <w:name w:val="70C7C0C0E7A040CC943EDFDB1546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34232-594C-4AE5-9C39-FD8765DE2A13}"/>
      </w:docPartPr>
      <w:docPartBody>
        <w:p w:rsidR="00D64193" w:rsidRDefault="00992EE8">
          <w:pPr>
            <w:pStyle w:val="70C7C0C0E7A040CC943EDFDB15463C5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E8"/>
    <w:rsid w:val="004F5042"/>
    <w:rsid w:val="00992EE8"/>
    <w:rsid w:val="00BE6CC2"/>
    <w:rsid w:val="00C57B43"/>
    <w:rsid w:val="00D64193"/>
    <w:rsid w:val="00D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566471E2164D398984ABBF621D1704">
    <w:name w:val="85566471E2164D398984ABBF621D1704"/>
  </w:style>
  <w:style w:type="paragraph" w:customStyle="1" w:styleId="CB004A543E7E4E91A95F2C38E166DDEE">
    <w:name w:val="CB004A543E7E4E91A95F2C38E166DDEE"/>
  </w:style>
  <w:style w:type="paragraph" w:customStyle="1" w:styleId="756F1940B16640E3812D6437CEC83856">
    <w:name w:val="756F1940B16640E3812D6437CEC83856"/>
  </w:style>
  <w:style w:type="paragraph" w:customStyle="1" w:styleId="70C7C0C0E7A040CC943EDFDB15463C55">
    <w:name w:val="70C7C0C0E7A040CC943EDFDB15463C55"/>
  </w:style>
  <w:style w:type="character" w:styleId="PlaceholderText">
    <w:name w:val="Placeholder Text"/>
    <w:basedOn w:val="DefaultParagraphFont"/>
    <w:uiPriority w:val="99"/>
    <w:semiHidden/>
    <w:rsid w:val="004F5042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31DEE4-B2EB-4F49-A384-679B0DD2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3</TotalTime>
  <Pages>3</Pages>
  <Words>678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Jones, Thomas J</dc:creator>
  <cp:lastModifiedBy>Jones, Thomas J</cp:lastModifiedBy>
  <cp:revision>2</cp:revision>
  <cp:lastPrinted>2020-07-24T10:25:00Z</cp:lastPrinted>
  <dcterms:created xsi:type="dcterms:W3CDTF">2021-01-05T14:27:00Z</dcterms:created>
  <dcterms:modified xsi:type="dcterms:W3CDTF">2021-01-05T14:27:00Z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